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48F" w14:textId="161C4243" w:rsidR="000862E8" w:rsidRDefault="00012F01" w:rsidP="000862E8">
      <w:pPr>
        <w:pStyle w:val="Header"/>
        <w:spacing w:line="360" w:lineRule="auto"/>
        <w:jc w:val="center"/>
        <w:rPr>
          <w:b/>
          <w:color w:val="548DD4"/>
          <w:sz w:val="52"/>
          <w:szCs w:val="52"/>
          <w:lang w:val="en-US"/>
        </w:rPr>
      </w:pPr>
      <w:proofErr w:type="spellStart"/>
      <w:r>
        <w:rPr>
          <w:b/>
          <w:color w:val="548DD4"/>
          <w:sz w:val="52"/>
          <w:szCs w:val="52"/>
          <w:lang w:val="en-US"/>
        </w:rPr>
        <w:t>Gợi</w:t>
      </w:r>
      <w:proofErr w:type="spellEnd"/>
      <w:r>
        <w:rPr>
          <w:b/>
          <w:color w:val="548DD4"/>
          <w:sz w:val="52"/>
          <w:szCs w:val="52"/>
          <w:lang w:val="en-US"/>
        </w:rPr>
        <w:t xml:space="preserve"> Ý </w:t>
      </w:r>
      <w:proofErr w:type="spellStart"/>
      <w:r w:rsidR="00574F69">
        <w:rPr>
          <w:b/>
          <w:color w:val="548DD4"/>
          <w:sz w:val="52"/>
          <w:szCs w:val="52"/>
          <w:lang w:val="en-US"/>
        </w:rPr>
        <w:t>Đồ</w:t>
      </w:r>
      <w:proofErr w:type="spellEnd"/>
      <w:r w:rsidR="00574F69">
        <w:rPr>
          <w:b/>
          <w:color w:val="548DD4"/>
          <w:sz w:val="52"/>
          <w:szCs w:val="52"/>
          <w:lang w:val="en-US"/>
        </w:rPr>
        <w:t xml:space="preserve"> </w:t>
      </w:r>
      <w:proofErr w:type="spellStart"/>
      <w:r w:rsidR="00574F69">
        <w:rPr>
          <w:b/>
          <w:color w:val="548DD4"/>
          <w:sz w:val="52"/>
          <w:szCs w:val="52"/>
          <w:lang w:val="en-US"/>
        </w:rPr>
        <w:t>án</w:t>
      </w:r>
      <w:proofErr w:type="spellEnd"/>
      <w:r w:rsidR="00574F69">
        <w:rPr>
          <w:b/>
          <w:color w:val="548DD4"/>
          <w:sz w:val="52"/>
          <w:szCs w:val="52"/>
          <w:lang w:val="en-US"/>
        </w:rPr>
        <w:t xml:space="preserve"> ĐHMT</w:t>
      </w:r>
    </w:p>
    <w:p w14:paraId="095CFB31" w14:textId="77777777" w:rsidR="000862E8" w:rsidRDefault="000862E8" w:rsidP="000862E8">
      <w:pPr>
        <w:pStyle w:val="Header"/>
        <w:spacing w:line="360" w:lineRule="auto"/>
        <w:jc w:val="both"/>
        <w:rPr>
          <w:lang w:val="en-US"/>
        </w:rPr>
      </w:pPr>
    </w:p>
    <w:p w14:paraId="4F1D4717" w14:textId="3B0249EE" w:rsidR="000862E8" w:rsidRDefault="00574F69" w:rsidP="000862E8">
      <w:pPr>
        <w:pStyle w:val="Heading1"/>
        <w:numPr>
          <w:ilvl w:val="0"/>
          <w:numId w:val="0"/>
        </w:numPr>
        <w:shd w:val="clear" w:color="auto" w:fill="FFFFFF"/>
        <w:spacing w:before="0" w:after="0"/>
        <w:ind w:left="714" w:hanging="357"/>
        <w:jc w:val="center"/>
        <w:textAlignment w:val="baseline"/>
        <w:rPr>
          <w:color w:val="E36C0A"/>
          <w:sz w:val="36"/>
          <w:szCs w:val="36"/>
          <w:lang w:val="en-US"/>
        </w:rPr>
      </w:pPr>
      <w:proofErr w:type="spellStart"/>
      <w:r>
        <w:rPr>
          <w:color w:val="E36C0A"/>
          <w:sz w:val="36"/>
          <w:szCs w:val="36"/>
          <w:lang w:val="en-US"/>
        </w:rPr>
        <w:t>Đồ</w:t>
      </w:r>
      <w:proofErr w:type="spellEnd"/>
      <w:r>
        <w:rPr>
          <w:color w:val="E36C0A"/>
          <w:sz w:val="36"/>
          <w:szCs w:val="36"/>
          <w:lang w:val="en-US"/>
        </w:rPr>
        <w:t xml:space="preserve"> </w:t>
      </w:r>
      <w:proofErr w:type="spellStart"/>
      <w:r>
        <w:rPr>
          <w:color w:val="E36C0A"/>
          <w:sz w:val="36"/>
          <w:szCs w:val="36"/>
          <w:lang w:val="en-US"/>
        </w:rPr>
        <w:t>hoạ</w:t>
      </w:r>
      <w:proofErr w:type="spellEnd"/>
      <w:r>
        <w:rPr>
          <w:color w:val="E36C0A"/>
          <w:sz w:val="36"/>
          <w:szCs w:val="36"/>
          <w:lang w:val="en-US"/>
        </w:rPr>
        <w:t xml:space="preserve"> 3D</w:t>
      </w:r>
    </w:p>
    <w:p w14:paraId="313D115A" w14:textId="77777777" w:rsidR="000862E8" w:rsidRDefault="000862E8" w:rsidP="000862E8">
      <w:pPr>
        <w:pStyle w:val="Header"/>
        <w:spacing w:line="360" w:lineRule="auto"/>
        <w:jc w:val="center"/>
        <w:rPr>
          <w:lang w:val="en-US"/>
        </w:rPr>
      </w:pPr>
    </w:p>
    <w:p w14:paraId="0ECF74ED" w14:textId="47D38564" w:rsidR="000862E8" w:rsidRDefault="00B96340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Bài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tập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cá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nhân</w:t>
      </w:r>
      <w:proofErr w:type="spellEnd"/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Bài</w:t>
      </w:r>
      <w:proofErr w:type="spellEnd"/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tập</w:t>
      </w:r>
      <w:proofErr w:type="spellEnd"/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nhóm</w:t>
      </w:r>
      <w:proofErr w:type="spellEnd"/>
    </w:p>
    <w:p w14:paraId="47C569A9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Bài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tập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cần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nộp</w:t>
      </w:r>
      <w:proofErr w:type="spellEnd"/>
    </w:p>
    <w:p w14:paraId="7B734FC2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11C7BDBD" w14:textId="77777777" w:rsidR="000862E8" w:rsidRDefault="000862E8" w:rsidP="000862E8">
      <w:pPr>
        <w:spacing w:line="360" w:lineRule="auto"/>
        <w:ind w:left="0" w:firstLine="0"/>
        <w:jc w:val="both"/>
        <w:rPr>
          <w:lang w:val="en-US"/>
        </w:rPr>
      </w:pPr>
    </w:p>
    <w:p w14:paraId="36C6C3AB" w14:textId="77777777" w:rsidR="000862E8" w:rsidRDefault="000862E8" w:rsidP="000862E8">
      <w:pPr>
        <w:pStyle w:val="TOCHeading"/>
      </w:pPr>
      <w:r>
        <w:rPr>
          <w:b w:val="0"/>
          <w:bCs w:val="0"/>
        </w:rPr>
        <w:br w:type="page"/>
      </w: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14:paraId="024D3FF5" w14:textId="77777777" w:rsidR="000862E8" w:rsidRDefault="000862E8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r:id="rId8" w:anchor="_Toc39830833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noProof/>
            <w:lang w:val="en-US"/>
          </w:rPr>
          <w:t>Qui định về việc nộp bài: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_Toc39830833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689B3C65" w14:textId="77777777" w:rsidR="000862E8" w:rsidRDefault="00000000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9" w:anchor="_Toc39830834" w:history="1">
        <w:r w:rsidR="000862E8">
          <w:rPr>
            <w:rStyle w:val="Hyperlink"/>
            <w:noProof/>
            <w:lang w:val="en-US"/>
          </w:rPr>
          <w:t>1.1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Thời hạn nộp bài: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_Toc39830834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2668D6D9" w14:textId="77777777" w:rsidR="000862E8" w:rsidRDefault="00000000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0" w:anchor="_Toc39830835" w:history="1">
        <w:r w:rsidR="000862E8">
          <w:rPr>
            <w:rStyle w:val="Hyperlink"/>
            <w:noProof/>
            <w:lang w:val="en-US"/>
          </w:rPr>
          <w:t>1.2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Cách nộp: nộp qua hệ thống courses.uit.edu.vn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_Toc39830835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1F06F962" w14:textId="77777777" w:rsidR="000862E8" w:rsidRDefault="00000000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1" w:anchor="_Toc39830836" w:history="1">
        <w:r w:rsidR="000862E8">
          <w:rPr>
            <w:rStyle w:val="Hyperlink"/>
            <w:noProof/>
            <w:lang w:val="en-US"/>
          </w:rPr>
          <w:t>1.3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Bài làm được nén lại thành một tập tin ( .zip hoặc .rar ) MSSV.zip ( hoặc .rar )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_Toc39830836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6999E111" w14:textId="77777777" w:rsidR="000862E8" w:rsidRDefault="00000000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r:id="rId12" w:anchor="_Toc39830837" w:history="1">
        <w:r w:rsidR="000862E8">
          <w:rPr>
            <w:rStyle w:val="Hyperlink"/>
            <w:noProof/>
            <w:lang w:val="en-US"/>
          </w:rPr>
          <w:t>2.</w:t>
        </w:r>
        <w:r w:rsidR="000862E8"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Nội dung: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_Toc39830837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4F5C396B" w14:textId="77777777" w:rsidR="000862E8" w:rsidRDefault="000862E8" w:rsidP="000862E8">
      <w:pPr>
        <w:ind w:left="1071"/>
      </w:pPr>
      <w:r>
        <w:rPr>
          <w:rFonts w:ascii="Arial" w:hAnsi="Arial" w:cs="Arial"/>
        </w:rPr>
        <w:fldChar w:fldCharType="end"/>
      </w:r>
    </w:p>
    <w:p w14:paraId="20139B75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2B3FAC53" w14:textId="77777777" w:rsidR="000862E8" w:rsidRDefault="000862E8" w:rsidP="000862E8">
      <w:pPr>
        <w:pStyle w:val="Heading1"/>
        <w:numPr>
          <w:ilvl w:val="0"/>
          <w:numId w:val="15"/>
        </w:numPr>
        <w:spacing w:line="360" w:lineRule="auto"/>
        <w:jc w:val="both"/>
        <w:rPr>
          <w:color w:val="4F81BD"/>
          <w:lang w:val="en-US"/>
        </w:rPr>
      </w:pPr>
      <w:bookmarkStart w:id="0" w:name="_Toc39830833"/>
      <w:bookmarkStart w:id="1" w:name="_Toc307555326"/>
      <w:bookmarkStart w:id="2" w:name="_Toc267862722"/>
      <w:r>
        <w:rPr>
          <w:color w:val="4F81BD"/>
          <w:lang w:val="en-US"/>
        </w:rPr>
        <w:t xml:space="preserve">Qui </w:t>
      </w:r>
      <w:proofErr w:type="spellStart"/>
      <w:r>
        <w:rPr>
          <w:color w:val="4F81BD"/>
          <w:lang w:val="en-US"/>
        </w:rPr>
        <w:t>định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về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việc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nộp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bài</w:t>
      </w:r>
      <w:proofErr w:type="spellEnd"/>
      <w:r>
        <w:rPr>
          <w:color w:val="4F81BD"/>
          <w:lang w:val="en-US"/>
        </w:rPr>
        <w:t>:</w:t>
      </w:r>
      <w:bookmarkEnd w:id="0"/>
      <w:bookmarkEnd w:id="1"/>
      <w:bookmarkEnd w:id="2"/>
    </w:p>
    <w:p w14:paraId="44C2B74E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3" w:name="_Toc39830834"/>
      <w:bookmarkStart w:id="4" w:name="_Toc307555327"/>
      <w:bookmarkStart w:id="5" w:name="_Toc267862723"/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  <w:bookmarkEnd w:id="3"/>
      <w:bookmarkEnd w:id="4"/>
      <w:r>
        <w:rPr>
          <w:lang w:val="en-US"/>
        </w:rPr>
        <w:t xml:space="preserve"> </w:t>
      </w:r>
      <w:bookmarkEnd w:id="5"/>
      <w:r>
        <w:rPr>
          <w:lang w:val="en-US"/>
        </w:rPr>
        <w:t xml:space="preserve"> </w:t>
      </w:r>
    </w:p>
    <w:p w14:paraId="7CFF0C4A" w14:textId="231290D3" w:rsidR="000862E8" w:rsidRDefault="00574F69" w:rsidP="000862E8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</w:p>
    <w:p w14:paraId="5F8774BB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6" w:name="_Toc307555328"/>
      <w:bookmarkStart w:id="7" w:name="_Toc267862724"/>
      <w:bookmarkStart w:id="8" w:name="_Toc39830835"/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: </w:t>
      </w:r>
      <w:bookmarkEnd w:id="6"/>
      <w:bookmarkEnd w:id="7"/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courses.uit.edu.vn</w:t>
      </w:r>
      <w:bookmarkEnd w:id="8"/>
    </w:p>
    <w:p w14:paraId="6A9621E4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9" w:name="_Toc267862725"/>
      <w:bookmarkStart w:id="10" w:name="_Toc39830836"/>
      <w:bookmarkStart w:id="11" w:name="_Toc307555329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gramStart"/>
      <w:r>
        <w:rPr>
          <w:lang w:val="en-US"/>
        </w:rPr>
        <w:t>( .</w:t>
      </w:r>
      <w:proofErr w:type="gramEnd"/>
      <w:r>
        <w:rPr>
          <w:lang w:val="en-US"/>
        </w:rPr>
        <w:t xml:space="preserve">zip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9"/>
      <w:r>
        <w:rPr>
          <w:lang w:val="en-US"/>
        </w:rPr>
        <w:t xml:space="preserve"> MSSV.zip (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10"/>
      <w:bookmarkEnd w:id="11"/>
    </w:p>
    <w:p w14:paraId="1C9F209D" w14:textId="77777777" w:rsidR="000862E8" w:rsidRDefault="000862E8" w:rsidP="000862E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phần</w:t>
      </w:r>
      <w:proofErr w:type="spellEnd"/>
      <w:r>
        <w:rPr>
          <w:lang w:val="en-US"/>
        </w:rPr>
        <w:t xml:space="preserve"> :</w:t>
      </w:r>
      <w:proofErr w:type="gramEnd"/>
    </w:p>
    <w:p w14:paraId="1FB2F962" w14:textId="77777777" w:rsidR="000862E8" w:rsidRDefault="000862E8" w:rsidP="000862E8">
      <w:pPr>
        <w:rPr>
          <w:lang w:val="en-US"/>
        </w:rPr>
      </w:pPr>
    </w:p>
    <w:p w14:paraId="3015EFFB" w14:textId="77777777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Source : source code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</w:p>
    <w:p w14:paraId="54A43FAE" w14:textId="3344E559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Release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</w:t>
      </w:r>
      <w:proofErr w:type="spellEnd"/>
      <w:r>
        <w:rPr>
          <w:lang w:val="fr-FR"/>
        </w:rPr>
        <w:t xml:space="preserve"> </w:t>
      </w:r>
      <w:r w:rsidR="00BD36C4">
        <w:rPr>
          <w:lang w:val="fr-FR"/>
        </w:rPr>
        <w:t>html</w:t>
      </w:r>
      <w:r w:rsidR="005A3D87">
        <w:rPr>
          <w:lang w:val="fr-FR"/>
        </w:rPr>
        <w:t xml:space="preserve"> + readme.txt</w:t>
      </w:r>
    </w:p>
    <w:p w14:paraId="751F5854" w14:textId="5D89CC55" w:rsidR="005A3D87" w:rsidRDefault="005A3D87" w:rsidP="005A3D87">
      <w:pPr>
        <w:numPr>
          <w:ilvl w:val="1"/>
          <w:numId w:val="18"/>
        </w:numPr>
        <w:rPr>
          <w:lang w:val="fr-FR"/>
        </w:rPr>
      </w:pPr>
      <w:r>
        <w:rPr>
          <w:lang w:val="fr-FR"/>
        </w:rPr>
        <w:t xml:space="preserve">Readme.txt :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>.</w:t>
      </w:r>
    </w:p>
    <w:p w14:paraId="40B869EE" w14:textId="16FE4A61" w:rsidR="00574F69" w:rsidRDefault="00574F69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Doc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.doc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án</w:t>
      </w:r>
      <w:proofErr w:type="spellEnd"/>
    </w:p>
    <w:p w14:paraId="3166F46A" w14:textId="024A211C" w:rsidR="008D70E9" w:rsidRDefault="000862E8" w:rsidP="008D70E9">
      <w:pPr>
        <w:pStyle w:val="Heading1"/>
        <w:numPr>
          <w:ilvl w:val="0"/>
          <w:numId w:val="15"/>
        </w:numPr>
        <w:rPr>
          <w:lang w:val="en-US"/>
        </w:rPr>
      </w:pPr>
      <w:bookmarkStart w:id="12" w:name="_Toc39830837"/>
      <w:bookmarkStart w:id="13" w:name="_Toc307555330"/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bookmarkEnd w:id="12"/>
      <w:bookmarkEnd w:id="13"/>
      <w:r w:rsidR="008D70E9">
        <w:rPr>
          <w:lang w:val="en-US"/>
        </w:rPr>
        <w:t>:</w:t>
      </w:r>
    </w:p>
    <w:p w14:paraId="70E4DDED" w14:textId="5F0C2840" w:rsidR="00574F69" w:rsidRDefault="00574F69" w:rsidP="00574F69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3D,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texture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>.</w:t>
      </w:r>
    </w:p>
    <w:p w14:paraId="70710646" w14:textId="1FF7DF48" w:rsidR="00574F69" w:rsidRDefault="00574F69" w:rsidP="00574F69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14:paraId="033D9D99" w14:textId="476A905C" w:rsidR="00574F69" w:rsidRDefault="00574F69" w:rsidP="00574F69">
      <w:pPr>
        <w:pStyle w:val="Heading3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5E30E2A0" w14:textId="7883E66D" w:rsidR="00574F69" w:rsidRDefault="00574F69" w:rsidP="00574F69">
      <w:pPr>
        <w:pStyle w:val="Heading4"/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772BD590" w14:textId="4942F9A7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</w:p>
    <w:p w14:paraId="297045EC" w14:textId="073BA985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14:paraId="16E2FE67" w14:textId="61440433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nón</w:t>
      </w:r>
      <w:proofErr w:type="spellEnd"/>
    </w:p>
    <w:p w14:paraId="0961FB83" w14:textId="4F86C116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</w:t>
      </w:r>
      <w:proofErr w:type="spellEnd"/>
    </w:p>
    <w:p w14:paraId="7FAA38DD" w14:textId="52D07A7C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Bánh </w:t>
      </w:r>
      <w:proofErr w:type="spellStart"/>
      <w:r>
        <w:rPr>
          <w:lang w:val="en-US"/>
        </w:rPr>
        <w:t>xe</w:t>
      </w:r>
      <w:proofErr w:type="spellEnd"/>
    </w:p>
    <w:p w14:paraId="22F7C070" w14:textId="6790B85C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</w:t>
      </w:r>
      <w:proofErr w:type="spellEnd"/>
    </w:p>
    <w:p w14:paraId="35FDA226" w14:textId="39CE45D2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395967D9" w14:textId="28AF8CFC" w:rsidR="00BD36C4" w:rsidRDefault="00BD36C4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Load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</w:t>
      </w:r>
    </w:p>
    <w:p w14:paraId="41AF9653" w14:textId="6E30103E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near, far.</w:t>
      </w:r>
    </w:p>
    <w:p w14:paraId="44EC1269" w14:textId="70693219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Affine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0EB3CED7" w14:textId="4275629F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Lưu ý: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hoặc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bàn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phím</w:t>
      </w:r>
      <w:proofErr w:type="spellEnd"/>
    </w:p>
    <w:p w14:paraId="191F7357" w14:textId="007A09FD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64DDDB44" w14:textId="6D9CBC20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30EA138F" w14:textId="67CA8EA8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</w:p>
    <w:p w14:paraId="60CFC10F" w14:textId="76AF07EA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>.</w:t>
      </w:r>
    </w:p>
    <w:p w14:paraId="33CF87C1" w14:textId="25D51EEB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Texture:</w:t>
      </w:r>
    </w:p>
    <w:p w14:paraId="7C0FE752" w14:textId="14D35B31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bitmap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texture</w:t>
      </w:r>
      <w:r w:rsidR="00BD36C4">
        <w:rPr>
          <w:lang w:val="en-US"/>
        </w:rPr>
        <w:t xml:space="preserve"> mapping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>.</w:t>
      </w:r>
    </w:p>
    <w:p w14:paraId="460DCD6A" w14:textId="051CB52C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Animation (bonus):</w:t>
      </w:r>
    </w:p>
    <w:p w14:paraId="53B06604" w14:textId="657DE1C2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tuỳ</w:t>
      </w:r>
      <w:proofErr w:type="spellEnd"/>
      <w:r>
        <w:rPr>
          <w:lang w:val="en-US"/>
        </w:rPr>
        <w:t xml:space="preserve"> ý.</w:t>
      </w:r>
    </w:p>
    <w:p w14:paraId="294AB202" w14:textId="00EC8F37" w:rsidR="00847345" w:rsidRP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.</w:t>
      </w:r>
    </w:p>
    <w:sectPr w:rsidR="00847345" w:rsidRPr="00847345" w:rsidSect="00FC36DB">
      <w:footerReference w:type="default" r:id="rId13"/>
      <w:pgSz w:w="12240" w:h="15840" w:code="1"/>
      <w:pgMar w:top="151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C250" w14:textId="77777777" w:rsidR="00FC36DB" w:rsidRDefault="00FC36DB">
      <w:r>
        <w:separator/>
      </w:r>
    </w:p>
  </w:endnote>
  <w:endnote w:type="continuationSeparator" w:id="0">
    <w:p w14:paraId="1FDBAC23" w14:textId="77777777" w:rsidR="00FC36DB" w:rsidRDefault="00FC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A1025" w14:paraId="7962515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F18C60" w14:textId="77777777" w:rsidR="005A1025" w:rsidRPr="007A1DE8" w:rsidRDefault="005A1025" w:rsidP="005F7241">
          <w:pPr>
            <w:pStyle w:val="Header"/>
            <w:ind w:left="0" w:firstLine="0"/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A31B7C" w14:textId="77777777" w:rsidR="005A1025" w:rsidRDefault="005A1025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C328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4BD85D83" w14:textId="77777777" w:rsidR="005A1025" w:rsidRDefault="005A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6002" w14:textId="77777777" w:rsidR="00FC36DB" w:rsidRDefault="00FC36DB">
      <w:r>
        <w:separator/>
      </w:r>
    </w:p>
  </w:footnote>
  <w:footnote w:type="continuationSeparator" w:id="0">
    <w:p w14:paraId="428D8EBA" w14:textId="77777777" w:rsidR="00FC36DB" w:rsidRDefault="00FC3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80CA3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BA7D01"/>
    <w:multiLevelType w:val="hybridMultilevel"/>
    <w:tmpl w:val="0C14C142"/>
    <w:lvl w:ilvl="0" w:tplc="186438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B8929BE"/>
    <w:multiLevelType w:val="hybridMultilevel"/>
    <w:tmpl w:val="4CC21B10"/>
    <w:lvl w:ilvl="0" w:tplc="9360620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AFB4AA4"/>
    <w:multiLevelType w:val="hybridMultilevel"/>
    <w:tmpl w:val="2EF024FE"/>
    <w:lvl w:ilvl="0" w:tplc="AF56ED0A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FA410E3"/>
    <w:multiLevelType w:val="hybridMultilevel"/>
    <w:tmpl w:val="08F4BA94"/>
    <w:lvl w:ilvl="0" w:tplc="5BEE102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EE836E3"/>
    <w:multiLevelType w:val="hybridMultilevel"/>
    <w:tmpl w:val="B7DAAE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E7CC5"/>
    <w:multiLevelType w:val="hybridMultilevel"/>
    <w:tmpl w:val="C494F3D0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EFD242A"/>
    <w:multiLevelType w:val="hybridMultilevel"/>
    <w:tmpl w:val="15408210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2100238"/>
    <w:multiLevelType w:val="hybridMultilevel"/>
    <w:tmpl w:val="E50A77E8"/>
    <w:lvl w:ilvl="0" w:tplc="E2DA732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B16CB1"/>
    <w:multiLevelType w:val="hybridMultilevel"/>
    <w:tmpl w:val="9D9E5EC2"/>
    <w:lvl w:ilvl="0" w:tplc="CC8472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331754F"/>
    <w:multiLevelType w:val="hybridMultilevel"/>
    <w:tmpl w:val="548618EC"/>
    <w:lvl w:ilvl="0" w:tplc="925EB6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5288B"/>
    <w:multiLevelType w:val="hybridMultilevel"/>
    <w:tmpl w:val="E03C0944"/>
    <w:lvl w:ilvl="0" w:tplc="94E48A94">
      <w:numFmt w:val="bullet"/>
      <w:lvlText w:val="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FC916BE"/>
    <w:multiLevelType w:val="hybridMultilevel"/>
    <w:tmpl w:val="7D0EDFF2"/>
    <w:lvl w:ilvl="0" w:tplc="CC84727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474634166">
    <w:abstractNumId w:val="0"/>
  </w:num>
  <w:num w:numId="2" w16cid:durableId="786966113">
    <w:abstractNumId w:val="9"/>
  </w:num>
  <w:num w:numId="3" w16cid:durableId="1669820070">
    <w:abstractNumId w:val="3"/>
  </w:num>
  <w:num w:numId="4" w16cid:durableId="814831051">
    <w:abstractNumId w:val="5"/>
  </w:num>
  <w:num w:numId="5" w16cid:durableId="85656438">
    <w:abstractNumId w:val="12"/>
  </w:num>
  <w:num w:numId="6" w16cid:durableId="1288119681">
    <w:abstractNumId w:val="7"/>
  </w:num>
  <w:num w:numId="7" w16cid:durableId="935209704">
    <w:abstractNumId w:val="11"/>
  </w:num>
  <w:num w:numId="8" w16cid:durableId="1092622406">
    <w:abstractNumId w:val="4"/>
  </w:num>
  <w:num w:numId="9" w16cid:durableId="1045563272">
    <w:abstractNumId w:val="1"/>
  </w:num>
  <w:num w:numId="10" w16cid:durableId="689337969">
    <w:abstractNumId w:val="10"/>
  </w:num>
  <w:num w:numId="11" w16cid:durableId="973297075">
    <w:abstractNumId w:val="13"/>
  </w:num>
  <w:num w:numId="12" w16cid:durableId="1387296112">
    <w:abstractNumId w:val="8"/>
  </w:num>
  <w:num w:numId="13" w16cid:durableId="674961560">
    <w:abstractNumId w:val="2"/>
  </w:num>
  <w:num w:numId="14" w16cid:durableId="1606158483">
    <w:abstractNumId w:val="6"/>
  </w:num>
  <w:num w:numId="15" w16cid:durableId="56246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1213249">
    <w:abstractNumId w:val="9"/>
  </w:num>
  <w:num w:numId="17" w16cid:durableId="1469787676">
    <w:abstractNumId w:val="4"/>
  </w:num>
  <w:num w:numId="18" w16cid:durableId="174229103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DE8"/>
    <w:rsid w:val="00012F01"/>
    <w:rsid w:val="00020FC9"/>
    <w:rsid w:val="00025007"/>
    <w:rsid w:val="0003138C"/>
    <w:rsid w:val="000519D9"/>
    <w:rsid w:val="000757AB"/>
    <w:rsid w:val="00075E91"/>
    <w:rsid w:val="000862E8"/>
    <w:rsid w:val="000A2382"/>
    <w:rsid w:val="000A59AA"/>
    <w:rsid w:val="000A6D76"/>
    <w:rsid w:val="000C0CA8"/>
    <w:rsid w:val="000C3285"/>
    <w:rsid w:val="000C6DF3"/>
    <w:rsid w:val="000E7116"/>
    <w:rsid w:val="00120FBD"/>
    <w:rsid w:val="00135914"/>
    <w:rsid w:val="00166A4B"/>
    <w:rsid w:val="00192D2D"/>
    <w:rsid w:val="001B3349"/>
    <w:rsid w:val="001C601B"/>
    <w:rsid w:val="0020637A"/>
    <w:rsid w:val="00206A2C"/>
    <w:rsid w:val="00221A67"/>
    <w:rsid w:val="002308D5"/>
    <w:rsid w:val="00244A7F"/>
    <w:rsid w:val="002539BE"/>
    <w:rsid w:val="002572AA"/>
    <w:rsid w:val="00266429"/>
    <w:rsid w:val="0026775D"/>
    <w:rsid w:val="00295635"/>
    <w:rsid w:val="002A51AC"/>
    <w:rsid w:val="002C18F5"/>
    <w:rsid w:val="002D3379"/>
    <w:rsid w:val="002E04F1"/>
    <w:rsid w:val="0031511D"/>
    <w:rsid w:val="00317183"/>
    <w:rsid w:val="00342313"/>
    <w:rsid w:val="00343FF0"/>
    <w:rsid w:val="00344BD6"/>
    <w:rsid w:val="00354350"/>
    <w:rsid w:val="003548A8"/>
    <w:rsid w:val="003667AC"/>
    <w:rsid w:val="003747E6"/>
    <w:rsid w:val="003910B2"/>
    <w:rsid w:val="00395A20"/>
    <w:rsid w:val="003B417B"/>
    <w:rsid w:val="003C55B8"/>
    <w:rsid w:val="003E15D0"/>
    <w:rsid w:val="003E5AEA"/>
    <w:rsid w:val="004176B5"/>
    <w:rsid w:val="0042054F"/>
    <w:rsid w:val="004425AB"/>
    <w:rsid w:val="004701AF"/>
    <w:rsid w:val="00487E50"/>
    <w:rsid w:val="00495414"/>
    <w:rsid w:val="004B7CC9"/>
    <w:rsid w:val="004C7428"/>
    <w:rsid w:val="004E0825"/>
    <w:rsid w:val="004E1444"/>
    <w:rsid w:val="005148DC"/>
    <w:rsid w:val="00517371"/>
    <w:rsid w:val="005225F9"/>
    <w:rsid w:val="00530B47"/>
    <w:rsid w:val="00574F69"/>
    <w:rsid w:val="005777CF"/>
    <w:rsid w:val="00583D19"/>
    <w:rsid w:val="00592AA2"/>
    <w:rsid w:val="005A1025"/>
    <w:rsid w:val="005A3D87"/>
    <w:rsid w:val="005C6B34"/>
    <w:rsid w:val="005E5573"/>
    <w:rsid w:val="005F3047"/>
    <w:rsid w:val="005F5BF8"/>
    <w:rsid w:val="005F7241"/>
    <w:rsid w:val="0060508F"/>
    <w:rsid w:val="006052ED"/>
    <w:rsid w:val="0060620E"/>
    <w:rsid w:val="00615BF1"/>
    <w:rsid w:val="006257BE"/>
    <w:rsid w:val="00653169"/>
    <w:rsid w:val="00656DDD"/>
    <w:rsid w:val="006712B7"/>
    <w:rsid w:val="006747BF"/>
    <w:rsid w:val="00683B79"/>
    <w:rsid w:val="00685150"/>
    <w:rsid w:val="006855DC"/>
    <w:rsid w:val="00692F79"/>
    <w:rsid w:val="00695B0A"/>
    <w:rsid w:val="00696B1E"/>
    <w:rsid w:val="006A091C"/>
    <w:rsid w:val="006A1615"/>
    <w:rsid w:val="006B004B"/>
    <w:rsid w:val="006C7EAB"/>
    <w:rsid w:val="006D1094"/>
    <w:rsid w:val="006E205C"/>
    <w:rsid w:val="006E420F"/>
    <w:rsid w:val="006F3AAA"/>
    <w:rsid w:val="007114A7"/>
    <w:rsid w:val="00715F16"/>
    <w:rsid w:val="0073142D"/>
    <w:rsid w:val="007338F6"/>
    <w:rsid w:val="00741C42"/>
    <w:rsid w:val="007533F9"/>
    <w:rsid w:val="00757E11"/>
    <w:rsid w:val="00776B6A"/>
    <w:rsid w:val="007808D8"/>
    <w:rsid w:val="007A006D"/>
    <w:rsid w:val="007A1DE8"/>
    <w:rsid w:val="007A4815"/>
    <w:rsid w:val="007A6AA4"/>
    <w:rsid w:val="007D5FA9"/>
    <w:rsid w:val="007E1139"/>
    <w:rsid w:val="007F00BB"/>
    <w:rsid w:val="007F21C9"/>
    <w:rsid w:val="0082012F"/>
    <w:rsid w:val="008243D9"/>
    <w:rsid w:val="00847345"/>
    <w:rsid w:val="00861482"/>
    <w:rsid w:val="008822A3"/>
    <w:rsid w:val="00885166"/>
    <w:rsid w:val="008A2DBD"/>
    <w:rsid w:val="008A5A44"/>
    <w:rsid w:val="008D3E1E"/>
    <w:rsid w:val="008D70E9"/>
    <w:rsid w:val="008E52F0"/>
    <w:rsid w:val="0090167D"/>
    <w:rsid w:val="00903C3D"/>
    <w:rsid w:val="0091318B"/>
    <w:rsid w:val="00913448"/>
    <w:rsid w:val="00917E0B"/>
    <w:rsid w:val="00973168"/>
    <w:rsid w:val="00984338"/>
    <w:rsid w:val="0099744F"/>
    <w:rsid w:val="009B2AFC"/>
    <w:rsid w:val="009B34D7"/>
    <w:rsid w:val="009D5875"/>
    <w:rsid w:val="009E149E"/>
    <w:rsid w:val="009E3A7C"/>
    <w:rsid w:val="009F5A3B"/>
    <w:rsid w:val="00A14758"/>
    <w:rsid w:val="00A1729D"/>
    <w:rsid w:val="00A33ADA"/>
    <w:rsid w:val="00A638EF"/>
    <w:rsid w:val="00B00F0B"/>
    <w:rsid w:val="00B10D6B"/>
    <w:rsid w:val="00B20718"/>
    <w:rsid w:val="00B53652"/>
    <w:rsid w:val="00B54D6A"/>
    <w:rsid w:val="00B669B8"/>
    <w:rsid w:val="00B72A7C"/>
    <w:rsid w:val="00B91250"/>
    <w:rsid w:val="00B92CBD"/>
    <w:rsid w:val="00B96340"/>
    <w:rsid w:val="00BB1153"/>
    <w:rsid w:val="00BB2365"/>
    <w:rsid w:val="00BB5444"/>
    <w:rsid w:val="00BB61A1"/>
    <w:rsid w:val="00BC0FCA"/>
    <w:rsid w:val="00BD36C4"/>
    <w:rsid w:val="00BE4D65"/>
    <w:rsid w:val="00BF13A5"/>
    <w:rsid w:val="00BF1B32"/>
    <w:rsid w:val="00C12F93"/>
    <w:rsid w:val="00C404BB"/>
    <w:rsid w:val="00C465B9"/>
    <w:rsid w:val="00C50B81"/>
    <w:rsid w:val="00C578EC"/>
    <w:rsid w:val="00C672BF"/>
    <w:rsid w:val="00C74D6D"/>
    <w:rsid w:val="00CA3F99"/>
    <w:rsid w:val="00CA52C8"/>
    <w:rsid w:val="00CB2BE8"/>
    <w:rsid w:val="00CB323F"/>
    <w:rsid w:val="00CE1679"/>
    <w:rsid w:val="00D234F3"/>
    <w:rsid w:val="00D34385"/>
    <w:rsid w:val="00D5602D"/>
    <w:rsid w:val="00D82D45"/>
    <w:rsid w:val="00D84CED"/>
    <w:rsid w:val="00DA25B9"/>
    <w:rsid w:val="00DA2A6D"/>
    <w:rsid w:val="00DB2F1F"/>
    <w:rsid w:val="00DB7AF2"/>
    <w:rsid w:val="00DF3302"/>
    <w:rsid w:val="00E10AE9"/>
    <w:rsid w:val="00E1432F"/>
    <w:rsid w:val="00E20AB2"/>
    <w:rsid w:val="00E27A94"/>
    <w:rsid w:val="00E50910"/>
    <w:rsid w:val="00E56A64"/>
    <w:rsid w:val="00E644C9"/>
    <w:rsid w:val="00E65D44"/>
    <w:rsid w:val="00E930EF"/>
    <w:rsid w:val="00E954E7"/>
    <w:rsid w:val="00E95D0C"/>
    <w:rsid w:val="00EC4D88"/>
    <w:rsid w:val="00EC7239"/>
    <w:rsid w:val="00EE6EE4"/>
    <w:rsid w:val="00F00236"/>
    <w:rsid w:val="00F05871"/>
    <w:rsid w:val="00F122BE"/>
    <w:rsid w:val="00F30E4E"/>
    <w:rsid w:val="00F46070"/>
    <w:rsid w:val="00F56F75"/>
    <w:rsid w:val="00F77B6D"/>
    <w:rsid w:val="00FA417C"/>
    <w:rsid w:val="00FC36DB"/>
    <w:rsid w:val="00FC5353"/>
    <w:rsid w:val="00FD3624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08850"/>
  <w15:chartTrackingRefBased/>
  <w15:docId w15:val="{1A4B8948-F14B-4674-AE30-1458C0E7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Body Text 2" w:uiPriority="99"/>
    <w:lsdException w:name="Body Text 3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EAB"/>
    <w:pPr>
      <w:widowControl w:val="0"/>
      <w:spacing w:line="240" w:lineRule="atLeast"/>
      <w:ind w:left="714" w:hanging="357"/>
    </w:pPr>
    <w:rPr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6F3AAA"/>
    <w:pPr>
      <w:keepNext/>
      <w:numPr>
        <w:numId w:val="1"/>
      </w:numPr>
      <w:spacing w:before="120" w:after="60"/>
      <w:outlineLvl w:val="0"/>
    </w:pPr>
    <w:rPr>
      <w:b/>
      <w:color w:val="548DD4"/>
      <w:sz w:val="28"/>
    </w:rPr>
  </w:style>
  <w:style w:type="paragraph" w:styleId="Heading2">
    <w:name w:val="heading 2"/>
    <w:basedOn w:val="Heading1"/>
    <w:next w:val="Normal"/>
    <w:link w:val="Heading2Char"/>
    <w:qFormat/>
    <w:rsid w:val="006F3AAA"/>
    <w:pPr>
      <w:numPr>
        <w:ilvl w:val="1"/>
      </w:numPr>
      <w:outlineLvl w:val="1"/>
    </w:pPr>
    <w:rPr>
      <w:color w:val="auto"/>
      <w:sz w:val="26"/>
    </w:rPr>
  </w:style>
  <w:style w:type="paragraph" w:styleId="Heading3">
    <w:name w:val="heading 3"/>
    <w:basedOn w:val="Heading1"/>
    <w:next w:val="Normal"/>
    <w:link w:val="Heading3Char"/>
    <w:qFormat/>
    <w:rsid w:val="00343FF0"/>
    <w:pPr>
      <w:numPr>
        <w:ilvl w:val="2"/>
      </w:numPr>
      <w:outlineLvl w:val="2"/>
    </w:pPr>
    <w:rPr>
      <w:i/>
      <w:color w:val="auto"/>
      <w:sz w:val="26"/>
    </w:rPr>
  </w:style>
  <w:style w:type="paragraph" w:styleId="Heading4">
    <w:name w:val="heading 4"/>
    <w:basedOn w:val="Heading1"/>
    <w:next w:val="Normal"/>
    <w:link w:val="Heading4Char"/>
    <w:qFormat/>
    <w:rsid w:val="006F3AAA"/>
    <w:pPr>
      <w:numPr>
        <w:ilvl w:val="3"/>
      </w:numPr>
      <w:outlineLvl w:val="3"/>
    </w:pPr>
    <w:rPr>
      <w:b w:val="0"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120"/>
      <w:ind w:left="0"/>
    </w:pPr>
    <w:rPr>
      <w:rFonts w:ascii="Calibri" w:hAnsi="Calibri" w:cs="Calibr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6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qFormat/>
    <w:pPr>
      <w:ind w:left="52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</w:style>
  <w:style w:type="paragraph" w:customStyle="1" w:styleId="Paragraph3">
    <w:name w:val="Paragraph3"/>
    <w:basedOn w:val="Paragraph1"/>
    <w:uiPriority w:val="99"/>
    <w:pPr>
      <w:ind w:left="1530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uiPriority w:val="99"/>
    <w:pPr>
      <w:ind w:left="2250"/>
    </w:pPr>
  </w:style>
  <w:style w:type="paragraph" w:styleId="TOC4">
    <w:name w:val="toc 4"/>
    <w:basedOn w:val="Normal"/>
    <w:next w:val="Normal"/>
    <w:uiPriority w:val="99"/>
    <w:semiHidden/>
    <w:pPr>
      <w:ind w:left="7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99"/>
    <w:semiHidden/>
    <w:pPr>
      <w:ind w:left="104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99"/>
    <w:semiHidden/>
    <w:pPr>
      <w:ind w:left="13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uiPriority w:val="99"/>
    <w:semiHidden/>
    <w:pPr>
      <w:ind w:left="156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99"/>
    <w:semiHidden/>
    <w:pPr>
      <w:ind w:left="182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uiPriority w:val="99"/>
    <w:semiHidden/>
    <w:pPr>
      <w:ind w:left="2080"/>
    </w:pPr>
    <w:rPr>
      <w:rFonts w:ascii="Calibri" w:hAnsi="Calibri" w:cs="Calibri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link w:val="BodyText3Char"/>
    <w:uiPriority w:val="99"/>
    <w:pPr>
      <w:widowControl/>
      <w:spacing w:line="240" w:lineRule="auto"/>
    </w:pPr>
    <w:rPr>
      <w:snapToGrid w:val="0"/>
      <w:sz w:val="24"/>
    </w:rPr>
  </w:style>
  <w:style w:type="paragraph" w:customStyle="1" w:styleId="ToDoItem">
    <w:name w:val="To Do Item"/>
    <w:basedOn w:val="Normal"/>
    <w:uiPriority w:val="99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5F304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List2-Accent5">
    <w:name w:val="Medium List 2 Accent 5"/>
    <w:basedOn w:val="TableNormal"/>
    <w:uiPriority w:val="66"/>
    <w:rsid w:val="005F3047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5365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3F9"/>
    <w:pPr>
      <w:keepLines/>
      <w:widowControl/>
      <w:numPr>
        <w:numId w:val="0"/>
      </w:numPr>
      <w:spacing w:before="480" w:after="0" w:line="276" w:lineRule="auto"/>
      <w:outlineLvl w:val="9"/>
    </w:pPr>
    <w:rPr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753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533F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7533F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7E11"/>
    <w:pPr>
      <w:ind w:left="720"/>
    </w:pPr>
  </w:style>
  <w:style w:type="character" w:customStyle="1" w:styleId="crayon-h">
    <w:name w:val="crayon-h"/>
    <w:rsid w:val="00615BF1"/>
  </w:style>
  <w:style w:type="character" w:customStyle="1" w:styleId="crayon-e">
    <w:name w:val="crayon-e"/>
    <w:rsid w:val="00615BF1"/>
  </w:style>
  <w:style w:type="character" w:customStyle="1" w:styleId="crayon-sy">
    <w:name w:val="crayon-sy"/>
    <w:rsid w:val="00615BF1"/>
  </w:style>
  <w:style w:type="character" w:customStyle="1" w:styleId="crayon-cn">
    <w:name w:val="crayon-cn"/>
    <w:rsid w:val="00615BF1"/>
  </w:style>
  <w:style w:type="character" w:customStyle="1" w:styleId="crayon-v">
    <w:name w:val="crayon-v"/>
    <w:rsid w:val="00615BF1"/>
  </w:style>
  <w:style w:type="paragraph" w:styleId="NormalWeb">
    <w:name w:val="Normal (Web)"/>
    <w:basedOn w:val="Normal"/>
    <w:uiPriority w:val="99"/>
    <w:unhideWhenUsed/>
    <w:rsid w:val="00615BF1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table" w:styleId="MediumGrid3">
    <w:name w:val="Medium Grid 3"/>
    <w:basedOn w:val="TableNormal"/>
    <w:uiPriority w:val="69"/>
    <w:rsid w:val="00615B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crayon-o">
    <w:name w:val="crayon-o"/>
    <w:rsid w:val="00E56A64"/>
  </w:style>
  <w:style w:type="character" w:customStyle="1" w:styleId="crayon-c">
    <w:name w:val="crayon-c"/>
    <w:rsid w:val="00E56A64"/>
  </w:style>
  <w:style w:type="table" w:styleId="GridTable5Dark">
    <w:name w:val="Grid Table 5 Dark"/>
    <w:basedOn w:val="TableNormal"/>
    <w:uiPriority w:val="50"/>
    <w:rsid w:val="00E56A6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character" w:customStyle="1" w:styleId="crayon-p">
    <w:name w:val="crayon-p"/>
    <w:rsid w:val="005A1025"/>
  </w:style>
  <w:style w:type="character" w:customStyle="1" w:styleId="crayon-t">
    <w:name w:val="crayon-t"/>
    <w:rsid w:val="005A1025"/>
  </w:style>
  <w:style w:type="character" w:customStyle="1" w:styleId="crayon-st">
    <w:name w:val="crayon-st"/>
    <w:rsid w:val="005A1025"/>
  </w:style>
  <w:style w:type="character" w:customStyle="1" w:styleId="crayon-s">
    <w:name w:val="crayon-s"/>
    <w:rsid w:val="005A1025"/>
  </w:style>
  <w:style w:type="table" w:styleId="GridTable4">
    <w:name w:val="Grid Table 4"/>
    <w:basedOn w:val="TableNormal"/>
    <w:uiPriority w:val="49"/>
    <w:rsid w:val="005A102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1Char">
    <w:name w:val="Heading 1 Char"/>
    <w:link w:val="Heading1"/>
    <w:rsid w:val="000862E8"/>
    <w:rPr>
      <w:b/>
      <w:color w:val="548DD4"/>
      <w:sz w:val="28"/>
      <w:szCs w:val="24"/>
      <w:lang w:val="vi-VN"/>
    </w:rPr>
  </w:style>
  <w:style w:type="character" w:customStyle="1" w:styleId="Heading2Char">
    <w:name w:val="Heading 2 Char"/>
    <w:link w:val="Heading2"/>
    <w:rsid w:val="000862E8"/>
    <w:rPr>
      <w:b/>
      <w:sz w:val="26"/>
      <w:szCs w:val="24"/>
      <w:lang w:val="vi-VN"/>
    </w:rPr>
  </w:style>
  <w:style w:type="character" w:customStyle="1" w:styleId="Heading3Char">
    <w:name w:val="Heading 3 Char"/>
    <w:link w:val="Heading3"/>
    <w:rsid w:val="000862E8"/>
    <w:rPr>
      <w:b/>
      <w:i/>
      <w:sz w:val="26"/>
      <w:szCs w:val="24"/>
      <w:lang w:val="vi-VN"/>
    </w:rPr>
  </w:style>
  <w:style w:type="character" w:customStyle="1" w:styleId="Heading4Char">
    <w:name w:val="Heading 4 Char"/>
    <w:link w:val="Heading4"/>
    <w:rsid w:val="000862E8"/>
    <w:rPr>
      <w:szCs w:val="24"/>
      <w:lang w:val="vi-VN"/>
    </w:rPr>
  </w:style>
  <w:style w:type="character" w:customStyle="1" w:styleId="Heading5Char">
    <w:name w:val="Heading 5 Char"/>
    <w:link w:val="Heading5"/>
    <w:uiPriority w:val="9"/>
    <w:rsid w:val="000862E8"/>
    <w:rPr>
      <w:sz w:val="22"/>
      <w:szCs w:val="24"/>
      <w:lang w:val="vi-VN"/>
    </w:rPr>
  </w:style>
  <w:style w:type="character" w:customStyle="1" w:styleId="Heading6Char">
    <w:name w:val="Heading 6 Char"/>
    <w:link w:val="Heading6"/>
    <w:uiPriority w:val="9"/>
    <w:rsid w:val="000862E8"/>
    <w:rPr>
      <w:i/>
      <w:sz w:val="22"/>
      <w:szCs w:val="24"/>
      <w:lang w:val="vi-VN"/>
    </w:rPr>
  </w:style>
  <w:style w:type="character" w:customStyle="1" w:styleId="Heading7Char">
    <w:name w:val="Heading 7 Char"/>
    <w:link w:val="Heading7"/>
    <w:uiPriority w:val="99"/>
    <w:rsid w:val="000862E8"/>
    <w:rPr>
      <w:sz w:val="26"/>
      <w:szCs w:val="24"/>
      <w:lang w:val="vi-VN"/>
    </w:rPr>
  </w:style>
  <w:style w:type="character" w:customStyle="1" w:styleId="Heading8Char">
    <w:name w:val="Heading 8 Char"/>
    <w:link w:val="Heading8"/>
    <w:uiPriority w:val="99"/>
    <w:rsid w:val="000862E8"/>
    <w:rPr>
      <w:i/>
      <w:sz w:val="26"/>
      <w:szCs w:val="24"/>
      <w:lang w:val="vi-VN"/>
    </w:rPr>
  </w:style>
  <w:style w:type="character" w:customStyle="1" w:styleId="Heading9Char">
    <w:name w:val="Heading 9 Char"/>
    <w:link w:val="Heading9"/>
    <w:uiPriority w:val="99"/>
    <w:rsid w:val="000862E8"/>
    <w:rPr>
      <w:b/>
      <w:i/>
      <w:sz w:val="18"/>
      <w:szCs w:val="24"/>
      <w:lang w:val="vi-VN"/>
    </w:rPr>
  </w:style>
  <w:style w:type="character" w:styleId="FollowedHyperlink">
    <w:name w:val="FollowedHyperlink"/>
    <w:uiPriority w:val="99"/>
    <w:unhideWhenUsed/>
    <w:rsid w:val="000862E8"/>
    <w:rPr>
      <w:color w:val="800080"/>
      <w:u w:val="single"/>
    </w:rPr>
  </w:style>
  <w:style w:type="paragraph" w:customStyle="1" w:styleId="msonormal0">
    <w:name w:val="msonormal"/>
    <w:basedOn w:val="Normal"/>
    <w:rsid w:val="000862E8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0862E8"/>
    <w:rPr>
      <w:rFonts w:ascii="Helvetica" w:hAnsi="Helvetica"/>
      <w:sz w:val="16"/>
      <w:szCs w:val="24"/>
      <w:lang w:val="vi-VN"/>
    </w:rPr>
  </w:style>
  <w:style w:type="character" w:customStyle="1" w:styleId="HeaderChar">
    <w:name w:val="Header Char"/>
    <w:link w:val="Header"/>
    <w:uiPriority w:val="99"/>
    <w:rsid w:val="000862E8"/>
    <w:rPr>
      <w:sz w:val="26"/>
      <w:szCs w:val="24"/>
      <w:lang w:val="vi-VN"/>
    </w:rPr>
  </w:style>
  <w:style w:type="character" w:customStyle="1" w:styleId="FooterChar">
    <w:name w:val="Footer Char"/>
    <w:link w:val="Footer"/>
    <w:uiPriority w:val="99"/>
    <w:rsid w:val="000862E8"/>
    <w:rPr>
      <w:sz w:val="26"/>
      <w:szCs w:val="24"/>
      <w:lang w:val="vi-VN"/>
    </w:rPr>
  </w:style>
  <w:style w:type="character" w:customStyle="1" w:styleId="TitleChar">
    <w:name w:val="Title Char"/>
    <w:link w:val="Title"/>
    <w:uiPriority w:val="99"/>
    <w:rsid w:val="000862E8"/>
    <w:rPr>
      <w:rFonts w:ascii="Arial" w:hAnsi="Arial"/>
      <w:b/>
      <w:sz w:val="36"/>
      <w:szCs w:val="24"/>
      <w:lang w:val="vi-VN"/>
    </w:rPr>
  </w:style>
  <w:style w:type="character" w:customStyle="1" w:styleId="BodyTextChar">
    <w:name w:val="Body Text Char"/>
    <w:link w:val="BodyText"/>
    <w:uiPriority w:val="99"/>
    <w:rsid w:val="000862E8"/>
    <w:rPr>
      <w:sz w:val="26"/>
      <w:szCs w:val="24"/>
      <w:lang w:val="vi-VN"/>
    </w:rPr>
  </w:style>
  <w:style w:type="character" w:customStyle="1" w:styleId="SubtitleChar">
    <w:name w:val="Subtitle Char"/>
    <w:link w:val="Subtitle"/>
    <w:uiPriority w:val="99"/>
    <w:rsid w:val="000862E8"/>
    <w:rPr>
      <w:rFonts w:ascii="Arial" w:hAnsi="Arial"/>
      <w:i/>
      <w:sz w:val="36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0862E8"/>
    <w:rPr>
      <w:snapToGrid w:val="0"/>
      <w:sz w:val="28"/>
      <w:szCs w:val="24"/>
      <w:lang w:val="vi-VN"/>
    </w:rPr>
  </w:style>
  <w:style w:type="character" w:customStyle="1" w:styleId="BodyText3Char">
    <w:name w:val="Body Text 3 Char"/>
    <w:link w:val="BodyText3"/>
    <w:uiPriority w:val="99"/>
    <w:rsid w:val="000862E8"/>
    <w:rPr>
      <w:snapToGrid w:val="0"/>
      <w:sz w:val="24"/>
      <w:szCs w:val="24"/>
      <w:lang w:val="vi-VN"/>
    </w:rPr>
  </w:style>
  <w:style w:type="character" w:customStyle="1" w:styleId="DocumentMapChar">
    <w:name w:val="Document Map Char"/>
    <w:link w:val="DocumentMap"/>
    <w:uiPriority w:val="99"/>
    <w:semiHidden/>
    <w:rsid w:val="000862E8"/>
    <w:rPr>
      <w:rFonts w:ascii="Tahoma" w:hAnsi="Tahoma"/>
      <w:sz w:val="26"/>
      <w:szCs w:val="24"/>
      <w:shd w:val="clear" w:color="auto" w:fill="000080"/>
      <w:lang w:val="vi-VN"/>
    </w:rPr>
  </w:style>
  <w:style w:type="character" w:customStyle="1" w:styleId="crayon-m">
    <w:name w:val="crayon-m"/>
    <w:rsid w:val="000862E8"/>
  </w:style>
  <w:style w:type="character" w:customStyle="1" w:styleId="crayon-i">
    <w:name w:val="crayon-i"/>
    <w:rsid w:val="000862E8"/>
  </w:style>
  <w:style w:type="character" w:styleId="Strong">
    <w:name w:val="Strong"/>
    <w:uiPriority w:val="22"/>
    <w:qFormat/>
    <w:rsid w:val="000862E8"/>
    <w:rPr>
      <w:b/>
      <w:bCs/>
    </w:rPr>
  </w:style>
  <w:style w:type="character" w:customStyle="1" w:styleId="crayon-r">
    <w:name w:val="crayon-r"/>
    <w:rsid w:val="00F122BE"/>
  </w:style>
  <w:style w:type="character" w:styleId="Emphasis">
    <w:name w:val="Emphasis"/>
    <w:uiPriority w:val="20"/>
    <w:qFormat/>
    <w:rsid w:val="003C5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7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4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19\DHMT\Lab-04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2019\DHMT\Lab-04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2019\DHMT\Lab-0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2019\DHMT\Lab-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2019\DHMT\Lab-04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CEC6-65F9-4906-A04D-4F4AA065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2075</CharactersWithSpaces>
  <SharedDoc>false</SharedDoc>
  <HLinks>
    <vt:vector size="36" baseType="variant">
      <vt:variant>
        <vt:i4>3604547</vt:i4>
      </vt:variant>
      <vt:variant>
        <vt:i4>33</vt:i4>
      </vt:variant>
      <vt:variant>
        <vt:i4>0</vt:i4>
      </vt:variant>
      <vt:variant>
        <vt:i4>5</vt:i4>
      </vt:variant>
      <vt:variant>
        <vt:lpwstr>https://sourceforge.net/projects/opencvlibrary/files/4.2.0/opencv-4.2.0-vc14_vc15.exe/download</vt:lpwstr>
      </vt:variant>
      <vt:variant>
        <vt:lpwstr/>
      </vt:variant>
      <vt:variant>
        <vt:i4>7077923</vt:i4>
      </vt:variant>
      <vt:variant>
        <vt:i4>26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_Toc39830837</vt:lpwstr>
      </vt:variant>
      <vt:variant>
        <vt:i4>7143459</vt:i4>
      </vt:variant>
      <vt:variant>
        <vt:i4>20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_Toc39830836</vt:lpwstr>
      </vt:variant>
      <vt:variant>
        <vt:i4>7208995</vt:i4>
      </vt:variant>
      <vt:variant>
        <vt:i4>14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_Toc39830835</vt:lpwstr>
      </vt:variant>
      <vt:variant>
        <vt:i4>7274531</vt:i4>
      </vt:variant>
      <vt:variant>
        <vt:i4>8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_Toc39830834</vt:lpwstr>
      </vt:variant>
      <vt:variant>
        <vt:i4>6815779</vt:i4>
      </vt:variant>
      <vt:variant>
        <vt:i4>2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Cáp Phạm Đình Thăng</cp:lastModifiedBy>
  <cp:revision>11</cp:revision>
  <cp:lastPrinted>2011-04-19T07:18:00Z</cp:lastPrinted>
  <dcterms:created xsi:type="dcterms:W3CDTF">2020-06-03T03:55:00Z</dcterms:created>
  <dcterms:modified xsi:type="dcterms:W3CDTF">2024-03-12T08:18:00Z</dcterms:modified>
</cp:coreProperties>
</file>